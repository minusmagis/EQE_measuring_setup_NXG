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FFC" w:rsidRPr="00AE3FFC" w:rsidRDefault="005D0A8E" w:rsidP="00AE3FFC">
      <w:pPr>
        <w:pStyle w:val="Title"/>
        <w:jc w:val="center"/>
        <w:rPr>
          <w:lang w:val="en-GB"/>
        </w:rPr>
      </w:pPr>
      <w:r w:rsidRPr="005D0A8E">
        <w:rPr>
          <w:lang w:val="en-GB"/>
        </w:rPr>
        <w:t>Packing instructions</w:t>
      </w:r>
    </w:p>
    <w:p w:rsidR="00F678FD" w:rsidRPr="00F678FD" w:rsidRDefault="002613B4" w:rsidP="00F678FD">
      <w:pPr>
        <w:pStyle w:val="Heading1"/>
      </w:pPr>
      <w:r>
        <w:t>LLTF into PELI</w:t>
      </w:r>
      <w:r w:rsidR="00F678FD" w:rsidRPr="00F678FD">
        <w:t xml:space="preserve"> 1610 Case.</w:t>
      </w:r>
      <w:bookmarkStart w:id="0" w:name="_GoBack"/>
      <w:bookmarkEnd w:id="0"/>
    </w:p>
    <w:p w:rsidR="00F678FD" w:rsidRPr="0087237E" w:rsidRDefault="00F678FD" w:rsidP="00F678FD">
      <w:r w:rsidRPr="0087237E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2378E2B2" wp14:editId="6F9D99FB">
            <wp:simplePos x="0" y="0"/>
            <wp:positionH relativeFrom="column">
              <wp:posOffset>123825</wp:posOffset>
            </wp:positionH>
            <wp:positionV relativeFrom="paragraph">
              <wp:posOffset>204470</wp:posOffset>
            </wp:positionV>
            <wp:extent cx="5020945" cy="2819400"/>
            <wp:effectExtent l="0" t="0" r="8255" b="0"/>
            <wp:wrapSquare wrapText="bothSides"/>
            <wp:docPr id="1" name="Picture 1" descr="S:\Ruud\PELI Packaging\1610 LLTF\DSC_0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Ruud\PELI Packaging\1610 LLTF\DSC_02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8FD" w:rsidRPr="0087237E" w:rsidRDefault="00F678FD" w:rsidP="00F678FD"/>
    <w:p w:rsidR="00F678FD" w:rsidRPr="0087237E" w:rsidRDefault="00F678FD" w:rsidP="00F678FD"/>
    <w:p w:rsidR="00F678FD" w:rsidRPr="0087237E" w:rsidRDefault="00F678FD" w:rsidP="00F678FD"/>
    <w:p w:rsidR="00F678FD" w:rsidRPr="0087237E" w:rsidRDefault="00F678FD" w:rsidP="00F678FD">
      <w:r w:rsidRPr="0087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1DBC6" wp14:editId="06390EC7">
                <wp:simplePos x="0" y="0"/>
                <wp:positionH relativeFrom="column">
                  <wp:posOffset>-4600392</wp:posOffset>
                </wp:positionH>
                <wp:positionV relativeFrom="paragraph">
                  <wp:posOffset>306143</wp:posOffset>
                </wp:positionV>
                <wp:extent cx="181248" cy="1903888"/>
                <wp:effectExtent l="152400" t="57150" r="161925" b="7747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9988">
                          <a:off x="0" y="0"/>
                          <a:ext cx="181248" cy="1903888"/>
                        </a:xfrm>
                        <a:prstGeom prst="downArrow">
                          <a:avLst>
                            <a:gd name="adj1" fmla="val 59443"/>
                            <a:gd name="adj2" fmla="val 138759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-362.25pt;margin-top:24.1pt;width:14.25pt;height:149.9pt;rotation:1126125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" adj="18747,438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F678FD" w:rsidRPr="0087237E" w:rsidRDefault="00F678FD" w:rsidP="00F678FD"/>
    <w:p w:rsidR="00F678FD" w:rsidRPr="0087237E" w:rsidRDefault="00F678FD" w:rsidP="00F678FD"/>
    <w:p w:rsidR="00F678FD" w:rsidRPr="0087237E" w:rsidRDefault="00F678FD" w:rsidP="00F678FD">
      <w:r w:rsidRPr="0087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63903" wp14:editId="0E65F2DF">
                <wp:simplePos x="0" y="0"/>
                <wp:positionH relativeFrom="column">
                  <wp:posOffset>-3167166</wp:posOffset>
                </wp:positionH>
                <wp:positionV relativeFrom="paragraph">
                  <wp:posOffset>859</wp:posOffset>
                </wp:positionV>
                <wp:extent cx="207010" cy="1234440"/>
                <wp:effectExtent l="114300" t="57150" r="97790" b="8001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9988">
                          <a:off x="0" y="0"/>
                          <a:ext cx="207010" cy="1234440"/>
                        </a:xfrm>
                        <a:prstGeom prst="downArrow">
                          <a:avLst>
                            <a:gd name="adj1" fmla="val 59443"/>
                            <a:gd name="adj2" fmla="val 138759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-249.4pt;margin-top:.05pt;width:16.3pt;height:97.2pt;rotation:1126125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" adj="16574,438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Pr="0087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231320" wp14:editId="74A1A2B7">
                <wp:simplePos x="0" y="0"/>
                <wp:positionH relativeFrom="column">
                  <wp:posOffset>-1066706</wp:posOffset>
                </wp:positionH>
                <wp:positionV relativeFrom="paragraph">
                  <wp:posOffset>157719</wp:posOffset>
                </wp:positionV>
                <wp:extent cx="194991" cy="1153932"/>
                <wp:effectExtent l="95250" t="57150" r="90805" b="8445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09988">
                          <a:off x="0" y="0"/>
                          <a:ext cx="194991" cy="1153932"/>
                        </a:xfrm>
                        <a:prstGeom prst="downArrow">
                          <a:avLst>
                            <a:gd name="adj1" fmla="val 59443"/>
                            <a:gd name="adj2" fmla="val 138759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" o:spid="_x0000_s1026" type="#_x0000_t67" style="position:absolute;margin-left:-84pt;margin-top:12.4pt;width:15.35pt;height:90.85pt;rotation:1126125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" adj="16535,4380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</w:p>
    <w:p w:rsidR="00F678FD" w:rsidRPr="0087237E" w:rsidRDefault="00F678FD" w:rsidP="00F678FD"/>
    <w:p w:rsidR="00F678FD" w:rsidRPr="0087237E" w:rsidRDefault="00F678FD" w:rsidP="00F678FD"/>
    <w:p w:rsidR="00F678FD" w:rsidRPr="0087237E" w:rsidRDefault="00F678FD" w:rsidP="00F678FD"/>
    <w:p w:rsidR="00F678FD" w:rsidRPr="0087237E" w:rsidRDefault="00F678FD" w:rsidP="00F678FD">
      <w:r w:rsidRPr="0087237E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2BA789" wp14:editId="72C712E6">
                <wp:simplePos x="0" y="0"/>
                <wp:positionH relativeFrom="column">
                  <wp:posOffset>297180</wp:posOffset>
                </wp:positionH>
                <wp:positionV relativeFrom="paragraph">
                  <wp:posOffset>130810</wp:posOffset>
                </wp:positionV>
                <wp:extent cx="1146810" cy="317500"/>
                <wp:effectExtent l="0" t="0" r="1524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8FD" w:rsidRDefault="00F678FD" w:rsidP="00F678FD">
                            <w:pPr>
                              <w:jc w:val="center"/>
                            </w:pPr>
                            <w:r>
                              <w:t>ACCESSORIES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4pt;margin-top:10.3pt;width:90.3pt;height: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">
                <v:textbox>
                  <w:txbxContent>
                    <w:p w:rsidR="00F678FD" w:rsidRDefault="00F678FD" w:rsidP="00F678FD">
                      <w:pPr>
                        <w:jc w:val="center"/>
                      </w:pPr>
                      <w:r>
                        <w:t>ACCESSORIES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237E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0536FC" wp14:editId="531B1E2A">
                <wp:simplePos x="0" y="0"/>
                <wp:positionH relativeFrom="column">
                  <wp:posOffset>4039870</wp:posOffset>
                </wp:positionH>
                <wp:positionV relativeFrom="paragraph">
                  <wp:posOffset>80645</wp:posOffset>
                </wp:positionV>
                <wp:extent cx="688975" cy="238125"/>
                <wp:effectExtent l="0" t="0" r="158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8FD" w:rsidRDefault="00F678FD" w:rsidP="00F678FD">
                            <w:pPr>
                              <w:jc w:val="center"/>
                            </w:pPr>
                            <w:r>
                              <w:t xml:space="preserve">FDS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8.1pt;margin-top:6.35pt;width:54.25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">
                <v:textbox>
                  <w:txbxContent>
                    <w:p w:rsidR="00F678FD" w:rsidRDefault="00F678FD" w:rsidP="00F678FD">
                      <w:pPr>
                        <w:jc w:val="center"/>
                      </w:pPr>
                      <w:r>
                        <w:t xml:space="preserve">FDS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237E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475BB3" wp14:editId="3D959F18">
                <wp:simplePos x="0" y="0"/>
                <wp:positionH relativeFrom="column">
                  <wp:posOffset>1748790</wp:posOffset>
                </wp:positionH>
                <wp:positionV relativeFrom="paragraph">
                  <wp:posOffset>5715</wp:posOffset>
                </wp:positionV>
                <wp:extent cx="1146810" cy="517525"/>
                <wp:effectExtent l="0" t="0" r="15240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8FD" w:rsidRDefault="00F678FD" w:rsidP="00F678FD">
                            <w:pPr>
                              <w:jc w:val="center"/>
                            </w:pPr>
                            <w:r>
                              <w:t>LLTF IN ANTI-STATIC BAG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7.7pt;margin-top:.45pt;width:90.3pt;height:4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">
                <v:textbox>
                  <w:txbxContent>
                    <w:p w:rsidR="00F678FD" w:rsidRDefault="00F678FD" w:rsidP="00F678FD">
                      <w:pPr>
                        <w:jc w:val="center"/>
                      </w:pPr>
                      <w:r>
                        <w:t>LLTF IN ANTI-STATIC BAG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78FD" w:rsidRPr="0087237E" w:rsidRDefault="00F678FD" w:rsidP="00F678FD"/>
    <w:p w:rsidR="00F678FD" w:rsidRPr="0087237E" w:rsidRDefault="00F678FD" w:rsidP="00F678FD"/>
    <w:p w:rsidR="00F678FD" w:rsidRDefault="00F678FD" w:rsidP="00F678FD">
      <w:pPr>
        <w:rPr>
          <w:b/>
          <w:sz w:val="32"/>
          <w:szCs w:val="32"/>
        </w:rPr>
      </w:pPr>
    </w:p>
    <w:p w:rsidR="00F678FD" w:rsidRDefault="00F678FD" w:rsidP="00F678FD">
      <w:pPr>
        <w:rPr>
          <w:b/>
          <w:sz w:val="32"/>
          <w:szCs w:val="32"/>
        </w:rPr>
      </w:pPr>
    </w:p>
    <w:p w:rsidR="00F678FD" w:rsidRDefault="00F678FD" w:rsidP="00F678FD">
      <w:pPr>
        <w:rPr>
          <w:b/>
          <w:sz w:val="32"/>
          <w:szCs w:val="32"/>
        </w:rPr>
      </w:pPr>
    </w:p>
    <w:p w:rsidR="00F678FD" w:rsidRDefault="00F678FD" w:rsidP="00F678FD">
      <w:pPr>
        <w:rPr>
          <w:b/>
          <w:sz w:val="32"/>
          <w:szCs w:val="32"/>
        </w:rPr>
      </w:pPr>
    </w:p>
    <w:p w:rsidR="00F678FD" w:rsidRDefault="00F678FD" w:rsidP="00F678FD">
      <w:pPr>
        <w:rPr>
          <w:b/>
          <w:sz w:val="32"/>
          <w:szCs w:val="32"/>
        </w:rPr>
      </w:pPr>
    </w:p>
    <w:p w:rsidR="00F678FD" w:rsidRDefault="00F678FD" w:rsidP="00F678FD">
      <w:pPr>
        <w:rPr>
          <w:b/>
          <w:sz w:val="32"/>
          <w:szCs w:val="32"/>
        </w:rPr>
      </w:pPr>
    </w:p>
    <w:p w:rsidR="00F678FD" w:rsidRPr="0087237E" w:rsidRDefault="00F678FD" w:rsidP="00F678FD">
      <w:pPr>
        <w:rPr>
          <w:b/>
          <w:sz w:val="32"/>
          <w:szCs w:val="32"/>
        </w:rPr>
      </w:pPr>
    </w:p>
    <w:p w:rsidR="00F678FD" w:rsidRPr="0087237E" w:rsidRDefault="00F678FD" w:rsidP="00F678FD">
      <w:pPr>
        <w:rPr>
          <w:b/>
          <w:sz w:val="32"/>
          <w:szCs w:val="32"/>
        </w:rPr>
      </w:pPr>
      <w:r w:rsidRPr="0087237E">
        <w:rPr>
          <w:b/>
          <w:sz w:val="32"/>
          <w:szCs w:val="32"/>
        </w:rPr>
        <w:lastRenderedPageBreak/>
        <w:t>Packing the components:</w:t>
      </w:r>
    </w:p>
    <w:p w:rsidR="00F678FD" w:rsidRPr="0087237E" w:rsidRDefault="00F678FD" w:rsidP="00F678FD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87237E">
        <w:rPr>
          <w:b/>
        </w:rPr>
        <w:t>Carefully remove the top layer of foam only, before packing any items.</w:t>
      </w:r>
    </w:p>
    <w:p w:rsidR="00F678FD" w:rsidRPr="0087237E" w:rsidRDefault="00F678FD" w:rsidP="00F678FD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87237E">
        <w:rPr>
          <w:b/>
        </w:rPr>
        <w:t>Ensure the LLTF is wrapped in an anti-static bag and place in the designated void orientated as in the picture above.</w:t>
      </w:r>
    </w:p>
    <w:p w:rsidR="00F678FD" w:rsidRPr="0087237E" w:rsidRDefault="00F678FD" w:rsidP="00F678FD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87237E">
        <w:rPr>
          <w:b/>
        </w:rPr>
        <w:t>Carefully replace the top layer of foam after inserting the LLTF.</w:t>
      </w:r>
    </w:p>
    <w:p w:rsidR="00F678FD" w:rsidRPr="0087237E" w:rsidRDefault="00F678FD" w:rsidP="00F678FD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87237E">
        <w:rPr>
          <w:b/>
        </w:rPr>
        <w:t xml:space="preserve">Place the accessories box in the accessory void </w:t>
      </w:r>
    </w:p>
    <w:p w:rsidR="00F678FD" w:rsidRPr="0087237E" w:rsidRDefault="00F678FD" w:rsidP="00F678FD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87237E">
        <w:rPr>
          <w:b/>
        </w:rPr>
        <w:t xml:space="preserve"> Insert the cardboard FDS holder(s) in the designated slot.</w:t>
      </w:r>
    </w:p>
    <w:p w:rsidR="00F678FD" w:rsidRPr="0087237E" w:rsidRDefault="00F678FD" w:rsidP="00F678FD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87237E">
        <w:rPr>
          <w:b/>
        </w:rPr>
        <w:t>Affix the relevant paperwork to the components.</w:t>
      </w:r>
    </w:p>
    <w:p w:rsidR="00F678FD" w:rsidRPr="0087237E" w:rsidRDefault="00F678FD" w:rsidP="00F678FD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87237E">
        <w:rPr>
          <w:b/>
        </w:rPr>
        <w:t>Place a copy of these packing instructions on top of the unit before closing the case.</w:t>
      </w:r>
    </w:p>
    <w:p w:rsidR="00FF3A1C" w:rsidRPr="00295CF6" w:rsidRDefault="00FF3A1C" w:rsidP="00FF3A1C">
      <w:r w:rsidRPr="00295CF6">
        <w:t xml:space="preserve"> </w:t>
      </w:r>
    </w:p>
    <w:p w:rsidR="00AE3FFC" w:rsidRPr="009F386D" w:rsidRDefault="00AE3FFC" w:rsidP="00FF3A1C">
      <w:pPr>
        <w:pStyle w:val="Heading1"/>
        <w:rPr>
          <w:b w:val="0"/>
        </w:rPr>
      </w:pPr>
    </w:p>
    <w:p w:rsidR="00AE3FFC" w:rsidRPr="009F386D" w:rsidRDefault="00AE3FFC" w:rsidP="00AE3FFC">
      <w:pPr>
        <w:rPr>
          <w:i/>
        </w:rPr>
      </w:pPr>
    </w:p>
    <w:p w:rsidR="00AE3FFC" w:rsidRPr="009F386D" w:rsidRDefault="00AE3FFC" w:rsidP="00AE3FFC">
      <w:pPr>
        <w:rPr>
          <w:i/>
        </w:rPr>
      </w:pPr>
    </w:p>
    <w:p w:rsidR="005D0A8E" w:rsidRPr="004E2358" w:rsidRDefault="005D0A8E" w:rsidP="005D0A8E">
      <w:pPr>
        <w:pStyle w:val="Heading1"/>
      </w:pPr>
    </w:p>
    <w:sectPr w:rsidR="005D0A8E" w:rsidRPr="004E2358" w:rsidSect="00722225">
      <w:headerReference w:type="default" r:id="rId10"/>
      <w:footerReference w:type="default" r:id="rId11"/>
      <w:pgSz w:w="12240" w:h="15840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A59" w:rsidRDefault="007B0A59" w:rsidP="001C108C">
      <w:pPr>
        <w:spacing w:after="0"/>
      </w:pPr>
      <w:r>
        <w:separator/>
      </w:r>
    </w:p>
  </w:endnote>
  <w:endnote w:type="continuationSeparator" w:id="0">
    <w:p w:rsidR="007B0A59" w:rsidRDefault="007B0A59" w:rsidP="001C10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10A" w:rsidRPr="0017010A" w:rsidRDefault="0017010A" w:rsidP="0017010A">
    <w:pPr>
      <w:pStyle w:val="Footer"/>
    </w:pPr>
    <w:r w:rsidRPr="0017010A">
      <w:t>Document</w:t>
    </w:r>
    <w:r w:rsidR="00722225">
      <w:t>:</w:t>
    </w:r>
    <w:r w:rsidRPr="0017010A">
      <w:t xml:space="preserve"> </w:t>
    </w:r>
    <w:r w:rsidR="007B0A59">
      <w:fldChar w:fldCharType="begin"/>
    </w:r>
    <w:r w:rsidR="007B0A59">
      <w:instrText xml:space="preserve"> FILENAME   \* MERGEFORMAT </w:instrText>
    </w:r>
    <w:r w:rsidR="007B0A59">
      <w:fldChar w:fldCharType="separate"/>
    </w:r>
    <w:r w:rsidR="002613B4">
      <w:rPr>
        <w:noProof/>
      </w:rPr>
      <w:t>DM-00027(1)</w:t>
    </w:r>
    <w:r w:rsidR="007B0A59">
      <w:rPr>
        <w:noProof/>
      </w:rPr>
      <w:fldChar w:fldCharType="end"/>
    </w:r>
    <w:r w:rsidRPr="0017010A">
      <w:tab/>
      <w:t xml:space="preserve">Page </w:t>
    </w:r>
    <w:r w:rsidRPr="0017010A">
      <w:fldChar w:fldCharType="begin"/>
    </w:r>
    <w:r w:rsidRPr="0017010A">
      <w:instrText xml:space="preserve"> PAGE  \* Arabic  \* MERGEFORMAT </w:instrText>
    </w:r>
    <w:r w:rsidRPr="0017010A">
      <w:fldChar w:fldCharType="separate"/>
    </w:r>
    <w:r w:rsidR="002613B4">
      <w:rPr>
        <w:noProof/>
      </w:rPr>
      <w:t>1</w:t>
    </w:r>
    <w:r w:rsidRPr="0017010A">
      <w:fldChar w:fldCharType="end"/>
    </w:r>
    <w:r w:rsidRPr="0017010A">
      <w:t xml:space="preserve"> of </w:t>
    </w:r>
    <w:r w:rsidR="007B0A59">
      <w:fldChar w:fldCharType="begin"/>
    </w:r>
    <w:r w:rsidR="007B0A59">
      <w:instrText xml:space="preserve"> NUMPAGES  \* Arabic  \* MERGEFORMAT </w:instrText>
    </w:r>
    <w:r w:rsidR="007B0A59">
      <w:fldChar w:fldCharType="separate"/>
    </w:r>
    <w:r w:rsidR="002613B4">
      <w:rPr>
        <w:noProof/>
      </w:rPr>
      <w:t>2</w:t>
    </w:r>
    <w:r w:rsidR="007B0A59">
      <w:rPr>
        <w:noProof/>
      </w:rPr>
      <w:fldChar w:fldCharType="end"/>
    </w:r>
    <w:r w:rsidRPr="0017010A">
      <w:tab/>
      <w:t>Template</w:t>
    </w:r>
    <w:r w:rsidR="00722225">
      <w:t xml:space="preserve">: </w:t>
    </w:r>
    <w:r w:rsidR="004D5255">
      <w:t>TP-00058(1)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A59" w:rsidRDefault="007B0A59" w:rsidP="001C108C">
      <w:pPr>
        <w:spacing w:after="0"/>
      </w:pPr>
      <w:r>
        <w:separator/>
      </w:r>
    </w:p>
  </w:footnote>
  <w:footnote w:type="continuationSeparator" w:id="0">
    <w:p w:rsidR="007B0A59" w:rsidRDefault="007B0A59" w:rsidP="001C10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168" w:rsidRPr="00722225" w:rsidRDefault="0017010A" w:rsidP="00722225">
    <w:pPr>
      <w:pStyle w:val="Header"/>
      <w:tabs>
        <w:tab w:val="clear" w:pos="4680"/>
        <w:tab w:val="clear" w:pos="9360"/>
        <w:tab w:val="right" w:pos="0"/>
      </w:tabs>
      <w:jc w:val="right"/>
      <w:rPr>
        <w:sz w:val="20"/>
      </w:rPr>
    </w:pPr>
    <w:r>
      <w:rPr>
        <w:noProof/>
        <w:lang w:val="en-GB" w:eastAsia="en-GB"/>
      </w:rPr>
      <w:drawing>
        <wp:inline distT="0" distB="0" distL="0" distR="0" wp14:anchorId="03D587C8" wp14:editId="31C6BDCD">
          <wp:extent cx="2199600" cy="63000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anium-logo-defaul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9600" cy="63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C7811"/>
    <w:multiLevelType w:val="hybridMultilevel"/>
    <w:tmpl w:val="C6C2A8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8A052F"/>
    <w:multiLevelType w:val="hybridMultilevel"/>
    <w:tmpl w:val="28C80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970A7"/>
    <w:multiLevelType w:val="hybridMultilevel"/>
    <w:tmpl w:val="037E3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8E3464"/>
    <w:multiLevelType w:val="hybridMultilevel"/>
    <w:tmpl w:val="537E8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3467E"/>
    <w:multiLevelType w:val="hybridMultilevel"/>
    <w:tmpl w:val="BA9EE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B3715"/>
    <w:multiLevelType w:val="hybridMultilevel"/>
    <w:tmpl w:val="D50000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C33FDD"/>
    <w:multiLevelType w:val="hybridMultilevel"/>
    <w:tmpl w:val="8B2EE0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A8E"/>
    <w:rsid w:val="0002183A"/>
    <w:rsid w:val="00030E32"/>
    <w:rsid w:val="0017010A"/>
    <w:rsid w:val="001732B3"/>
    <w:rsid w:val="001C108C"/>
    <w:rsid w:val="001C7EAD"/>
    <w:rsid w:val="00241537"/>
    <w:rsid w:val="002613B4"/>
    <w:rsid w:val="002B0E88"/>
    <w:rsid w:val="002B4503"/>
    <w:rsid w:val="002E3661"/>
    <w:rsid w:val="002F5283"/>
    <w:rsid w:val="00330665"/>
    <w:rsid w:val="00356299"/>
    <w:rsid w:val="003C11FB"/>
    <w:rsid w:val="003F1D30"/>
    <w:rsid w:val="003F7128"/>
    <w:rsid w:val="004D5255"/>
    <w:rsid w:val="004E0589"/>
    <w:rsid w:val="00526960"/>
    <w:rsid w:val="0054264D"/>
    <w:rsid w:val="0054271A"/>
    <w:rsid w:val="0057465A"/>
    <w:rsid w:val="0058097B"/>
    <w:rsid w:val="00587F6A"/>
    <w:rsid w:val="005B36ED"/>
    <w:rsid w:val="005C313A"/>
    <w:rsid w:val="005D0A8E"/>
    <w:rsid w:val="00621177"/>
    <w:rsid w:val="006725F3"/>
    <w:rsid w:val="00722225"/>
    <w:rsid w:val="0072275E"/>
    <w:rsid w:val="00751BDF"/>
    <w:rsid w:val="007A469B"/>
    <w:rsid w:val="007B0A59"/>
    <w:rsid w:val="007D34F0"/>
    <w:rsid w:val="007E7F68"/>
    <w:rsid w:val="00866115"/>
    <w:rsid w:val="00873629"/>
    <w:rsid w:val="008F3C1D"/>
    <w:rsid w:val="009456D7"/>
    <w:rsid w:val="009462CF"/>
    <w:rsid w:val="00964816"/>
    <w:rsid w:val="00982877"/>
    <w:rsid w:val="009A2168"/>
    <w:rsid w:val="009B128C"/>
    <w:rsid w:val="009C1390"/>
    <w:rsid w:val="009E3D03"/>
    <w:rsid w:val="009E5176"/>
    <w:rsid w:val="00A20AEA"/>
    <w:rsid w:val="00A428B9"/>
    <w:rsid w:val="00A66CA0"/>
    <w:rsid w:val="00AD2A47"/>
    <w:rsid w:val="00AE3FFC"/>
    <w:rsid w:val="00B12406"/>
    <w:rsid w:val="00B81B14"/>
    <w:rsid w:val="00BF5294"/>
    <w:rsid w:val="00D8767E"/>
    <w:rsid w:val="00DA407D"/>
    <w:rsid w:val="00DE52F6"/>
    <w:rsid w:val="00EC4BFF"/>
    <w:rsid w:val="00F678FD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7B"/>
  </w:style>
  <w:style w:type="paragraph" w:styleId="Heading1">
    <w:name w:val="heading 1"/>
    <w:basedOn w:val="Normal"/>
    <w:next w:val="Normal"/>
    <w:link w:val="Heading1Char"/>
    <w:uiPriority w:val="9"/>
    <w:qFormat/>
    <w:rsid w:val="00722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0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108C"/>
  </w:style>
  <w:style w:type="paragraph" w:styleId="Footer">
    <w:name w:val="footer"/>
    <w:basedOn w:val="Normal"/>
    <w:link w:val="FooterChar"/>
    <w:uiPriority w:val="99"/>
    <w:unhideWhenUsed/>
    <w:rsid w:val="001C10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08C"/>
  </w:style>
  <w:style w:type="paragraph" w:styleId="BalloonText">
    <w:name w:val="Balloon Text"/>
    <w:basedOn w:val="Normal"/>
    <w:link w:val="BalloonTextChar"/>
    <w:uiPriority w:val="99"/>
    <w:semiHidden/>
    <w:unhideWhenUsed/>
    <w:rsid w:val="001C10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0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7EA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4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BF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C4BF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722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222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2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D0A8E"/>
    <w:rPr>
      <w:b/>
      <w:bCs/>
      <w:color w:val="4F81BD" w:themeColor="accent1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97B"/>
  </w:style>
  <w:style w:type="paragraph" w:styleId="Heading1">
    <w:name w:val="heading 1"/>
    <w:basedOn w:val="Normal"/>
    <w:next w:val="Normal"/>
    <w:link w:val="Heading1Char"/>
    <w:uiPriority w:val="9"/>
    <w:qFormat/>
    <w:rsid w:val="00722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2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0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108C"/>
  </w:style>
  <w:style w:type="paragraph" w:styleId="Footer">
    <w:name w:val="footer"/>
    <w:basedOn w:val="Normal"/>
    <w:link w:val="FooterChar"/>
    <w:uiPriority w:val="99"/>
    <w:unhideWhenUsed/>
    <w:rsid w:val="001C10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108C"/>
  </w:style>
  <w:style w:type="paragraph" w:styleId="BalloonText">
    <w:name w:val="Balloon Text"/>
    <w:basedOn w:val="Normal"/>
    <w:link w:val="BalloonTextChar"/>
    <w:uiPriority w:val="99"/>
    <w:semiHidden/>
    <w:unhideWhenUsed/>
    <w:rsid w:val="001C10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0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7EA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C4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BF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C4BF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7222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222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2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2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D0A8E"/>
    <w:rPr>
      <w:b/>
      <w:bCs/>
      <w:color w:val="4F81BD" w:themeColor="accent1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signDataManager\working\OfficeWorking\2015107131911589\TP-00058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BAC44-9291-49E2-8E19-8CB6A4B1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TP-00058(1)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Gaskin</dc:creator>
  <cp:lastModifiedBy>Brett Gaskin</cp:lastModifiedBy>
  <cp:revision>3</cp:revision>
  <dcterms:created xsi:type="dcterms:W3CDTF">2015-10-07T12:25:00Z</dcterms:created>
  <dcterms:modified xsi:type="dcterms:W3CDTF">2015-10-07T12:37:00Z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_NO">
    <vt:lpwstr>DS-00333</vt:lpwstr>
  </property>
  <property fmtid="{D5CDD505-2E9C-101B-9397-08002B2CF9AE}" pid="3" name="ISSUE">
    <vt:lpwstr>2</vt:lpwstr>
  </property>
  <property fmtid="{D5CDD505-2E9C-101B-9397-08002B2CF9AE}" pid="4" name="UQID">
    <vt:lpwstr>T00000375</vt:lpwstr>
  </property>
  <property fmtid="{D5CDD505-2E9C-101B-9397-08002B2CF9AE}" pid="5" name="DESC1">
    <vt:lpwstr>Procurement Specification for Updated 15A Laser Diode Driver</vt:lpwstr>
  </property>
  <property fmtid="{D5CDD505-2E9C-101B-9397-08002B2CF9AE}" pid="6" name="DESC2">
    <vt:lpwstr/>
  </property>
  <property fmtid="{D5CDD505-2E9C-101B-9397-08002B2CF9AE}" pid="7" name="STATUS">
    <vt:lpwstr>Pre-released</vt:lpwstr>
  </property>
  <property fmtid="{D5CDD505-2E9C-101B-9397-08002B2CF9AE}" pid="8" name="SUBJECT">
    <vt:lpwstr/>
  </property>
  <property fmtid="{D5CDD505-2E9C-101B-9397-08002B2CF9AE}" pid="9" name="DOCTYPE">
    <vt:lpwstr/>
  </property>
  <property fmtid="{D5CDD505-2E9C-101B-9397-08002B2CF9AE}" pid="10" name="CREATE_W">
    <vt:lpwstr>tmassey</vt:lpwstr>
  </property>
  <property fmtid="{D5CDD505-2E9C-101B-9397-08002B2CF9AE}" pid="11" name="CREATE_D">
    <vt:lpwstr>19-08-2014 -</vt:lpwstr>
  </property>
  <property fmtid="{D5CDD505-2E9C-101B-9397-08002B2CF9AE}" pid="12" name="MOD_W">
    <vt:lpwstr>tmassey</vt:lpwstr>
  </property>
  <property fmtid="{D5CDD505-2E9C-101B-9397-08002B2CF9AE}" pid="13" name="MOD_D">
    <vt:lpwstr>16-06-2010 -</vt:lpwstr>
  </property>
  <property fmtid="{D5CDD505-2E9C-101B-9397-08002B2CF9AE}" pid="14" name="PREV_DATE">
    <vt:lpwstr/>
  </property>
  <property fmtid="{D5CDD505-2E9C-101B-9397-08002B2CF9AE}" pid="15" name="PREV_FILE_VER">
    <vt:lpwstr/>
  </property>
  <property fmtid="{D5CDD505-2E9C-101B-9397-08002B2CF9AE}" pid="16" name="COMMENTS">
    <vt:lpwstr/>
  </property>
  <property fmtid="{D5CDD505-2E9C-101B-9397-08002B2CF9AE}" pid="17" name="KEYWORDS">
    <vt:lpwstr/>
  </property>
  <property fmtid="{D5CDD505-2E9C-101B-9397-08002B2CF9AE}" pid="18" name="CLASSIF">
    <vt:lpwstr/>
  </property>
  <property fmtid="{D5CDD505-2E9C-101B-9397-08002B2CF9AE}" pid="19" name="CHANGE_ID">
    <vt:lpwstr/>
  </property>
  <property fmtid="{D5CDD505-2E9C-101B-9397-08002B2CF9AE}" pid="20" name="LATEST_ISSUE">
    <vt:lpwstr>Y</vt:lpwstr>
  </property>
  <property fmtid="{D5CDD505-2E9C-101B-9397-08002B2CF9AE}" pid="21" name="LATEST_FILE_TYPE">
    <vt:lpwstr>Microsoft Office Word Document</vt:lpwstr>
  </property>
  <property fmtid="{D5CDD505-2E9C-101B-9397-08002B2CF9AE}" pid="22" name="EUM_LAST_UPDATE_D">
    <vt:lpwstr/>
  </property>
  <property fmtid="{D5CDD505-2E9C-101B-9397-08002B2CF9AE}" pid="23" name="PREFIX_ID">
    <vt:lpwstr>27BA89FD-4670-441B-86F0-8A5F324874B5</vt:lpwstr>
  </property>
  <property fmtid="{D5CDD505-2E9C-101B-9397-08002B2CF9AE}" pid="24" name="OWNER_BUS_UNIT">
    <vt:lpwstr/>
  </property>
  <property fmtid="{D5CDD505-2E9C-101B-9397-08002B2CF9AE}" pid="25" name="CLASSIF_ID">
    <vt:lpwstr/>
  </property>
  <property fmtid="{D5CDD505-2E9C-101B-9397-08002B2CF9AE}" pid="26" name="SYS_ID">
    <vt:lpwstr>E2BC40B9-D731-4B99-BCB7-220F81A06454</vt:lpwstr>
  </property>
  <property fmtid="{D5CDD505-2E9C-101B-9397-08002B2CF9AE}" pid="27" name="SYS_MOD_D">
    <vt:lpwstr>16-06-2010 -</vt:lpwstr>
  </property>
  <property fmtid="{D5CDD505-2E9C-101B-9397-08002B2CF9AE}" pid="28" name="SYS_CREATE_D">
    <vt:lpwstr>16-06-2010 -</vt:lpwstr>
  </property>
  <property fmtid="{D5CDD505-2E9C-101B-9397-08002B2CF9AE}" pid="29" name="SYS_MOD_H">
    <vt:lpwstr>DDM</vt:lpwstr>
  </property>
  <property fmtid="{D5CDD505-2E9C-101B-9397-08002B2CF9AE}" pid="30" name="SYS_CREATE_H">
    <vt:lpwstr>DDM</vt:lpwstr>
  </property>
  <property fmtid="{D5CDD505-2E9C-101B-9397-08002B2CF9AE}" pid="31" name="SYS_UID">
    <vt:lpwstr/>
  </property>
</Properties>
</file>